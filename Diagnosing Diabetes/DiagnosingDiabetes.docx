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5280" w14:textId="69C7862A" w:rsidR="576062CF" w:rsidRDefault="576062CF" w:rsidP="00FD478C"/>
    <w:p w14:paraId="06D2E094" w14:textId="77777777" w:rsidR="576062CF" w:rsidRDefault="576062CF" w:rsidP="00FD478C"/>
    <w:p w14:paraId="62FE4CC7" w14:textId="77777777" w:rsidR="576062CF" w:rsidRDefault="576062CF" w:rsidP="00FD478C"/>
    <w:p w14:paraId="50D46547" w14:textId="77777777" w:rsidR="576062CF" w:rsidRDefault="576062CF" w:rsidP="00FD478C"/>
    <w:p w14:paraId="08640E52" w14:textId="77777777" w:rsidR="0040337A" w:rsidRDefault="0040337A" w:rsidP="00FD478C">
      <w:pPr>
        <w:pStyle w:val="Subtitle"/>
      </w:pPr>
    </w:p>
    <w:p w14:paraId="7813BBC6" w14:textId="3D049122" w:rsidR="00C57FB3" w:rsidRDefault="00C57FB3" w:rsidP="00FD478C">
      <w:pPr>
        <w:pStyle w:val="Subtitle"/>
      </w:pPr>
      <w:r>
        <w:t>Determining Trends in Diabetes Related Health Markers Using Machine Language</w:t>
      </w:r>
    </w:p>
    <w:p w14:paraId="51A9134A" w14:textId="4EA70265" w:rsidR="00FD478C" w:rsidRDefault="000B15DA" w:rsidP="00FD478C">
      <w:pPr>
        <w:pStyle w:val="Subtitle"/>
      </w:pPr>
      <w:r>
        <w:t>Joel Thomas</w:t>
      </w:r>
      <w:r w:rsidR="00FD478C" w:rsidRPr="00FD478C">
        <w:t xml:space="preserve"> </w:t>
      </w:r>
    </w:p>
    <w:p w14:paraId="1FE832DF" w14:textId="75B8F819" w:rsidR="00FD478C" w:rsidRDefault="00171EBB" w:rsidP="00FD478C">
      <w:pPr>
        <w:pStyle w:val="Subtitle"/>
      </w:pPr>
      <w:r>
        <w:t>Week 7 – Rough Draft Template</w:t>
      </w:r>
    </w:p>
    <w:p w14:paraId="32C42F91" w14:textId="5A6F80EB" w:rsidR="00171EBB" w:rsidRPr="00171EBB" w:rsidRDefault="00171EBB" w:rsidP="00171EBB">
      <w:pPr>
        <w:ind w:firstLine="0"/>
        <w:jc w:val="center"/>
      </w:pPr>
      <w:r>
        <w:t>DSC 580</w:t>
      </w:r>
    </w:p>
    <w:p w14:paraId="6FC61544" w14:textId="5AE8A818" w:rsidR="00171EBB" w:rsidRPr="00171EBB" w:rsidRDefault="00171EBB" w:rsidP="00171EBB">
      <w:r>
        <w:tab/>
      </w:r>
    </w:p>
    <w:p w14:paraId="0B82A5E6" w14:textId="77777777" w:rsidR="00C57FB3" w:rsidRPr="00C57FB3" w:rsidRDefault="00C57FB3" w:rsidP="00C57FB3"/>
    <w:p w14:paraId="0CDF51F2" w14:textId="77777777" w:rsidR="00C57FB3" w:rsidRPr="00C57FB3" w:rsidRDefault="00C57FB3" w:rsidP="00C57FB3"/>
    <w:p w14:paraId="6BBB936B" w14:textId="77777777" w:rsidR="00F1574A" w:rsidRPr="00F1574A" w:rsidRDefault="00F1574A" w:rsidP="00B83552">
      <w:pPr>
        <w:ind w:firstLine="0"/>
      </w:pPr>
    </w:p>
    <w:p w14:paraId="3777594F" w14:textId="0F1F6F12" w:rsidR="00B83552" w:rsidRDefault="00B83552" w:rsidP="00B32B12">
      <w:pPr>
        <w:ind w:firstLine="0"/>
      </w:pPr>
    </w:p>
    <w:p w14:paraId="1CC6FE83" w14:textId="77777777" w:rsidR="0040337A" w:rsidRDefault="0040337A" w:rsidP="00B32B12">
      <w:pPr>
        <w:ind w:firstLine="0"/>
      </w:pPr>
    </w:p>
    <w:p w14:paraId="467D495B" w14:textId="77777777" w:rsidR="0040337A" w:rsidRDefault="0040337A" w:rsidP="00B32B12">
      <w:pPr>
        <w:ind w:firstLine="0"/>
      </w:pPr>
    </w:p>
    <w:p w14:paraId="30FB0068" w14:textId="77777777" w:rsidR="0040337A" w:rsidRDefault="0040337A" w:rsidP="00B32B12">
      <w:pPr>
        <w:ind w:firstLine="0"/>
      </w:pPr>
    </w:p>
    <w:p w14:paraId="71E90E37" w14:textId="77777777" w:rsidR="0040337A" w:rsidRDefault="0040337A" w:rsidP="00B32B12">
      <w:pPr>
        <w:ind w:firstLine="0"/>
      </w:pPr>
    </w:p>
    <w:p w14:paraId="077461BA" w14:textId="77777777" w:rsidR="0040337A" w:rsidRDefault="0040337A" w:rsidP="00B32B12">
      <w:pPr>
        <w:ind w:firstLine="0"/>
      </w:pPr>
    </w:p>
    <w:p w14:paraId="25CBB4D1" w14:textId="77777777" w:rsidR="0040337A" w:rsidRDefault="0040337A" w:rsidP="00B32B12">
      <w:pPr>
        <w:ind w:firstLine="0"/>
      </w:pPr>
    </w:p>
    <w:p w14:paraId="5FE8C35F" w14:textId="77777777" w:rsidR="0040337A" w:rsidRDefault="0040337A" w:rsidP="00B32B12">
      <w:pPr>
        <w:ind w:firstLine="0"/>
      </w:pPr>
    </w:p>
    <w:p w14:paraId="202356DF" w14:textId="77777777" w:rsidR="0040337A" w:rsidRDefault="0040337A" w:rsidP="00B32B12">
      <w:pPr>
        <w:ind w:firstLine="0"/>
      </w:pPr>
    </w:p>
    <w:p w14:paraId="53A18A44" w14:textId="77777777" w:rsidR="0040337A" w:rsidRDefault="0040337A" w:rsidP="00B32B12">
      <w:pPr>
        <w:ind w:firstLine="0"/>
      </w:pPr>
    </w:p>
    <w:p w14:paraId="41491B71" w14:textId="77777777" w:rsidR="0040337A" w:rsidRDefault="0040337A" w:rsidP="00B32B12">
      <w:pPr>
        <w:ind w:firstLine="0"/>
      </w:pPr>
    </w:p>
    <w:p w14:paraId="435BBC9A" w14:textId="77777777" w:rsidR="0040337A" w:rsidRDefault="0040337A" w:rsidP="00B32B12">
      <w:pPr>
        <w:ind w:firstLine="0"/>
      </w:pPr>
    </w:p>
    <w:p w14:paraId="2B2D7D3B" w14:textId="77777777" w:rsidR="0040337A" w:rsidRDefault="0040337A" w:rsidP="00BB3038">
      <w:pPr>
        <w:pStyle w:val="Title"/>
      </w:pPr>
    </w:p>
    <w:p w14:paraId="79000C51" w14:textId="14FB4A05" w:rsidR="00BB3038" w:rsidRDefault="00C57FB3" w:rsidP="009338DD">
      <w:pPr>
        <w:ind w:firstLine="0"/>
        <w:rPr>
          <w:b/>
          <w:bCs/>
        </w:rPr>
      </w:pPr>
      <w:r w:rsidRPr="00C57FB3">
        <w:rPr>
          <w:b/>
          <w:bCs/>
        </w:rPr>
        <w:t>Data Preparation:</w:t>
      </w:r>
      <w:r w:rsidRPr="00C57FB3">
        <w:rPr>
          <w:b/>
          <w:bCs/>
        </w:rPr>
        <w:br/>
      </w:r>
      <w:r>
        <w:rPr>
          <w:b/>
          <w:bCs/>
        </w:rPr>
        <w:tab/>
      </w:r>
    </w:p>
    <w:p w14:paraId="23B9A762" w14:textId="3F14C222" w:rsidR="00C57FB3" w:rsidRDefault="00C57FB3" w:rsidP="009338DD">
      <w:pPr>
        <w:ind w:firstLine="0"/>
      </w:pPr>
      <w:r>
        <w:rPr>
          <w:b/>
          <w:bCs/>
        </w:rPr>
        <w:tab/>
      </w:r>
      <w:r>
        <w:t xml:space="preserve">This dataset was taken </w:t>
      </w:r>
      <w:proofErr w:type="spellStart"/>
      <w:r w:rsidR="00171EBB">
        <w:t>publically</w:t>
      </w:r>
      <w:proofErr w:type="spellEnd"/>
      <w:r>
        <w:t xml:space="preserve"> from Kaggle and was already in a healthy state for other data scientists to utilize data science prediction techniques and it was already split into </w:t>
      </w:r>
      <w:proofErr w:type="gramStart"/>
      <w:r>
        <w:t>a</w:t>
      </w:r>
      <w:proofErr w:type="gramEnd"/>
      <w:r>
        <w:t xml:space="preserve"> 80/20 split for testing and training amongst Machine learning Models. Below in my work, we do some minor fixes to this dataset that include the following:</w:t>
      </w:r>
      <w:r>
        <w:tab/>
      </w:r>
    </w:p>
    <w:p w14:paraId="4820E94D" w14:textId="3059A278" w:rsidR="00C57FB3" w:rsidRDefault="00C57FB3" w:rsidP="00C57FB3">
      <w:pPr>
        <w:pStyle w:val="ListParagraph"/>
        <w:numPr>
          <w:ilvl w:val="0"/>
          <w:numId w:val="5"/>
        </w:numPr>
      </w:pPr>
      <w:r>
        <w:t>Dropping and targeting the Diabetes_012 column for ML Practices.</w:t>
      </w:r>
    </w:p>
    <w:p w14:paraId="0900317A" w14:textId="13F55A20" w:rsidR="00C57FB3" w:rsidRDefault="00C57FB3" w:rsidP="00C57FB3">
      <w:pPr>
        <w:pStyle w:val="ListParagraph"/>
        <w:numPr>
          <w:ilvl w:val="0"/>
          <w:numId w:val="5"/>
        </w:numPr>
      </w:pPr>
      <w:r>
        <w:t xml:space="preserve">Splitting the dataset into </w:t>
      </w:r>
      <w:proofErr w:type="gramStart"/>
      <w:r>
        <w:t>a</w:t>
      </w:r>
      <w:proofErr w:type="gramEnd"/>
      <w:r>
        <w:t xml:space="preserve"> 80/20 set.</w:t>
      </w:r>
    </w:p>
    <w:p w14:paraId="7E30660E" w14:textId="77777777" w:rsidR="00C57FB3" w:rsidRDefault="00C57FB3" w:rsidP="00C57FB3"/>
    <w:p w14:paraId="343E6FAB" w14:textId="619E91FE" w:rsidR="00C57FB3" w:rsidRDefault="00C57FB3" w:rsidP="00C57FB3">
      <w:pPr>
        <w:ind w:left="360" w:firstLine="0"/>
      </w:pPr>
      <w:r>
        <w:t>Outside of this, the EDA process is complete and is ready to create models to predict Diabetes from related health markers using Logistic Regression and Random Forest ML Models.</w:t>
      </w:r>
    </w:p>
    <w:p w14:paraId="0376139A" w14:textId="558EE574" w:rsidR="00C57FB3" w:rsidRDefault="00C57FB3" w:rsidP="00C57FB3">
      <w:pPr>
        <w:ind w:left="360" w:firstLine="0"/>
      </w:pPr>
      <w:r>
        <w:lastRenderedPageBreak/>
        <w:t>Below is a brief look at how the dataset looks like:</w:t>
      </w:r>
      <w:r>
        <w:br/>
      </w:r>
      <w:r w:rsidRPr="00C57FB3">
        <w:rPr>
          <w:noProof/>
        </w:rPr>
        <w:drawing>
          <wp:inline distT="0" distB="0" distL="0" distR="0" wp14:anchorId="66056EC7" wp14:editId="5D92556A">
            <wp:extent cx="5943600" cy="3536950"/>
            <wp:effectExtent l="0" t="0" r="0" b="6350"/>
            <wp:docPr id="1359251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51416" name="Picture 1" descr="A screenshot of a computer&#10;&#10;Description automatically generated"/>
                    <pic:cNvPicPr/>
                  </pic:nvPicPr>
                  <pic:blipFill>
                    <a:blip r:embed="rId10"/>
                    <a:stretch>
                      <a:fillRect/>
                    </a:stretch>
                  </pic:blipFill>
                  <pic:spPr>
                    <a:xfrm>
                      <a:off x="0" y="0"/>
                      <a:ext cx="5943600" cy="3536950"/>
                    </a:xfrm>
                    <a:prstGeom prst="rect">
                      <a:avLst/>
                    </a:prstGeom>
                  </pic:spPr>
                </pic:pic>
              </a:graphicData>
            </a:graphic>
          </wp:inline>
        </w:drawing>
      </w:r>
    </w:p>
    <w:p w14:paraId="73D5A2CE" w14:textId="77777777" w:rsidR="00C57FB3" w:rsidRDefault="00C57FB3" w:rsidP="00C57FB3">
      <w:pPr>
        <w:ind w:left="360" w:firstLine="0"/>
      </w:pPr>
    </w:p>
    <w:p w14:paraId="03102D2E" w14:textId="51F8809E" w:rsidR="00C57FB3" w:rsidRDefault="00C57FB3" w:rsidP="00C57FB3">
      <w:pPr>
        <w:ind w:left="360" w:firstLine="0"/>
      </w:pPr>
      <w:r>
        <w:t xml:space="preserve">Now </w:t>
      </w:r>
      <w:proofErr w:type="gramStart"/>
      <w:r>
        <w:t>lets</w:t>
      </w:r>
      <w:proofErr w:type="gramEnd"/>
      <w:r>
        <w:t xml:space="preserve"> take this data, split it and test/</w:t>
      </w:r>
      <w:proofErr w:type="gramStart"/>
      <w:r>
        <w:t>training</w:t>
      </w:r>
      <w:proofErr w:type="gramEnd"/>
      <w:r>
        <w:t xml:space="preserve"> the Logistic Regression and Random Forest Models and provide charts and graphs to show the strength of our predictions.</w:t>
      </w:r>
    </w:p>
    <w:p w14:paraId="58BA4CFC" w14:textId="3B06FD56" w:rsidR="00C57FB3" w:rsidRDefault="00C57FB3" w:rsidP="00C57FB3">
      <w:pPr>
        <w:ind w:left="360" w:firstLine="0"/>
      </w:pPr>
      <w:r w:rsidRPr="00C57FB3">
        <w:rPr>
          <w:noProof/>
        </w:rPr>
        <w:drawing>
          <wp:inline distT="0" distB="0" distL="0" distR="0" wp14:anchorId="7FB42338" wp14:editId="13579561">
            <wp:extent cx="5305425" cy="2726966"/>
            <wp:effectExtent l="0" t="0" r="0" b="0"/>
            <wp:docPr id="2024364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64579" name="Picture 1" descr="A screenshot of a computer&#10;&#10;Description automatically generated"/>
                    <pic:cNvPicPr/>
                  </pic:nvPicPr>
                  <pic:blipFill>
                    <a:blip r:embed="rId11"/>
                    <a:stretch>
                      <a:fillRect/>
                    </a:stretch>
                  </pic:blipFill>
                  <pic:spPr>
                    <a:xfrm>
                      <a:off x="0" y="0"/>
                      <a:ext cx="5308818" cy="2728710"/>
                    </a:xfrm>
                    <a:prstGeom prst="rect">
                      <a:avLst/>
                    </a:prstGeom>
                  </pic:spPr>
                </pic:pic>
              </a:graphicData>
            </a:graphic>
          </wp:inline>
        </w:drawing>
      </w:r>
    </w:p>
    <w:p w14:paraId="68C995A7" w14:textId="1631996C" w:rsidR="00C57FB3" w:rsidRDefault="00C57FB3" w:rsidP="00C57FB3">
      <w:pPr>
        <w:ind w:left="360" w:firstLine="0"/>
      </w:pPr>
      <w:r w:rsidRPr="00C57FB3">
        <w:rPr>
          <w:noProof/>
        </w:rPr>
        <w:lastRenderedPageBreak/>
        <w:drawing>
          <wp:inline distT="0" distB="0" distL="0" distR="0" wp14:anchorId="7D492B5D" wp14:editId="5BD01AC3">
            <wp:extent cx="5943600" cy="2696845"/>
            <wp:effectExtent l="0" t="0" r="0" b="8255"/>
            <wp:docPr id="5215089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08957" name="Picture 1" descr="A screenshot of a computer code&#10;&#10;Description automatically generated"/>
                    <pic:cNvPicPr/>
                  </pic:nvPicPr>
                  <pic:blipFill>
                    <a:blip r:embed="rId12"/>
                    <a:stretch>
                      <a:fillRect/>
                    </a:stretch>
                  </pic:blipFill>
                  <pic:spPr>
                    <a:xfrm>
                      <a:off x="0" y="0"/>
                      <a:ext cx="5943600" cy="2696845"/>
                    </a:xfrm>
                    <a:prstGeom prst="rect">
                      <a:avLst/>
                    </a:prstGeom>
                  </pic:spPr>
                </pic:pic>
              </a:graphicData>
            </a:graphic>
          </wp:inline>
        </w:drawing>
      </w:r>
      <w:r w:rsidRPr="00C57FB3">
        <w:rPr>
          <w:noProof/>
        </w:rPr>
        <w:drawing>
          <wp:inline distT="0" distB="0" distL="0" distR="0" wp14:anchorId="50F9DB7D" wp14:editId="2CD32389">
            <wp:extent cx="5943600" cy="3911600"/>
            <wp:effectExtent l="0" t="0" r="0" b="0"/>
            <wp:docPr id="15993543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54376" name="Picture 1" descr="A screenshot of a computer program&#10;&#10;Description automatically generated"/>
                    <pic:cNvPicPr/>
                  </pic:nvPicPr>
                  <pic:blipFill>
                    <a:blip r:embed="rId13"/>
                    <a:stretch>
                      <a:fillRect/>
                    </a:stretch>
                  </pic:blipFill>
                  <pic:spPr>
                    <a:xfrm>
                      <a:off x="0" y="0"/>
                      <a:ext cx="5943600" cy="3911600"/>
                    </a:xfrm>
                    <a:prstGeom prst="rect">
                      <a:avLst/>
                    </a:prstGeom>
                  </pic:spPr>
                </pic:pic>
              </a:graphicData>
            </a:graphic>
          </wp:inline>
        </w:drawing>
      </w:r>
    </w:p>
    <w:p w14:paraId="5C7D9D7B" w14:textId="77777777" w:rsidR="00C57FB3" w:rsidRDefault="00C57FB3" w:rsidP="00C57FB3">
      <w:pPr>
        <w:ind w:left="360" w:firstLine="0"/>
      </w:pPr>
    </w:p>
    <w:p w14:paraId="1C99E69B" w14:textId="77777777" w:rsidR="00C57FB3" w:rsidRDefault="00C57FB3" w:rsidP="00C57FB3">
      <w:pPr>
        <w:ind w:left="360" w:firstLine="0"/>
      </w:pPr>
    </w:p>
    <w:p w14:paraId="7EC0E95F" w14:textId="2D930BA5" w:rsidR="00C57FB3" w:rsidRDefault="00C57FB3" w:rsidP="00C57FB3">
      <w:pPr>
        <w:ind w:left="360" w:firstLine="0"/>
      </w:pPr>
      <w:r>
        <w:t>Now that our models are tested, Lets show Confusion matrix’ to evaluate model effectiveness.</w:t>
      </w:r>
    </w:p>
    <w:p w14:paraId="46B343C3" w14:textId="7B42D5B1" w:rsidR="00C57FB3" w:rsidRDefault="00C57FB3" w:rsidP="00C57FB3">
      <w:pPr>
        <w:ind w:left="360" w:firstLine="0"/>
      </w:pPr>
      <w:r w:rsidRPr="00C57FB3">
        <w:rPr>
          <w:noProof/>
        </w:rPr>
        <w:lastRenderedPageBreak/>
        <w:drawing>
          <wp:inline distT="0" distB="0" distL="0" distR="0" wp14:anchorId="4E0CD0F3" wp14:editId="0E1D9C5B">
            <wp:extent cx="5943600" cy="6768465"/>
            <wp:effectExtent l="0" t="0" r="0" b="0"/>
            <wp:docPr id="5849335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33501" name="Picture 1" descr="A screenshot of a computer program&#10;&#10;Description automatically generated"/>
                    <pic:cNvPicPr/>
                  </pic:nvPicPr>
                  <pic:blipFill>
                    <a:blip r:embed="rId14"/>
                    <a:stretch>
                      <a:fillRect/>
                    </a:stretch>
                  </pic:blipFill>
                  <pic:spPr>
                    <a:xfrm>
                      <a:off x="0" y="0"/>
                      <a:ext cx="5943600" cy="6768465"/>
                    </a:xfrm>
                    <a:prstGeom prst="rect">
                      <a:avLst/>
                    </a:prstGeom>
                  </pic:spPr>
                </pic:pic>
              </a:graphicData>
            </a:graphic>
          </wp:inline>
        </w:drawing>
      </w:r>
    </w:p>
    <w:p w14:paraId="11D058B0" w14:textId="0FF7376F" w:rsidR="00C57FB3" w:rsidRDefault="00C57FB3" w:rsidP="00C57FB3">
      <w:pPr>
        <w:ind w:left="360" w:firstLine="0"/>
      </w:pPr>
      <w:r w:rsidRPr="00C57FB3">
        <w:rPr>
          <w:noProof/>
        </w:rPr>
        <w:lastRenderedPageBreak/>
        <w:drawing>
          <wp:inline distT="0" distB="0" distL="0" distR="0" wp14:anchorId="0114D0A9" wp14:editId="4BB57079">
            <wp:extent cx="4819650" cy="3608044"/>
            <wp:effectExtent l="0" t="0" r="0" b="0"/>
            <wp:docPr id="1015359616" name="Picture 1" descr="A graph with numbers and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59616" name="Picture 1" descr="A graph with numbers and a blue square&#10;&#10;Description automatically generated"/>
                    <pic:cNvPicPr/>
                  </pic:nvPicPr>
                  <pic:blipFill>
                    <a:blip r:embed="rId15"/>
                    <a:stretch>
                      <a:fillRect/>
                    </a:stretch>
                  </pic:blipFill>
                  <pic:spPr>
                    <a:xfrm>
                      <a:off x="0" y="0"/>
                      <a:ext cx="4829550" cy="3615455"/>
                    </a:xfrm>
                    <a:prstGeom prst="rect">
                      <a:avLst/>
                    </a:prstGeom>
                  </pic:spPr>
                </pic:pic>
              </a:graphicData>
            </a:graphic>
          </wp:inline>
        </w:drawing>
      </w:r>
      <w:r w:rsidR="008658B2" w:rsidRPr="008658B2">
        <w:rPr>
          <w:noProof/>
        </w:rPr>
        <w:drawing>
          <wp:inline distT="0" distB="0" distL="0" distR="0" wp14:anchorId="1A16596B" wp14:editId="0352F1D5">
            <wp:extent cx="5457825" cy="4180251"/>
            <wp:effectExtent l="0" t="0" r="0" b="0"/>
            <wp:docPr id="810184413" name="Picture 1" descr="A graph with numbers and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84413" name="Picture 1" descr="A graph with numbers and a blue square&#10;&#10;Description automatically generated"/>
                    <pic:cNvPicPr/>
                  </pic:nvPicPr>
                  <pic:blipFill>
                    <a:blip r:embed="rId16"/>
                    <a:stretch>
                      <a:fillRect/>
                    </a:stretch>
                  </pic:blipFill>
                  <pic:spPr>
                    <a:xfrm>
                      <a:off x="0" y="0"/>
                      <a:ext cx="5461353" cy="4182953"/>
                    </a:xfrm>
                    <a:prstGeom prst="rect">
                      <a:avLst/>
                    </a:prstGeom>
                  </pic:spPr>
                </pic:pic>
              </a:graphicData>
            </a:graphic>
          </wp:inline>
        </w:drawing>
      </w:r>
    </w:p>
    <w:p w14:paraId="0582AF63" w14:textId="0B324573" w:rsidR="008658B2" w:rsidRDefault="008658B2" w:rsidP="00C57FB3">
      <w:pPr>
        <w:ind w:left="360" w:firstLine="0"/>
      </w:pPr>
      <w:r w:rsidRPr="008658B2">
        <w:rPr>
          <w:noProof/>
        </w:rPr>
        <w:lastRenderedPageBreak/>
        <w:drawing>
          <wp:inline distT="0" distB="0" distL="0" distR="0" wp14:anchorId="229F0055" wp14:editId="247E8223">
            <wp:extent cx="5943600" cy="7192645"/>
            <wp:effectExtent l="0" t="0" r="0" b="8255"/>
            <wp:docPr id="8092504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50481" name="Picture 1" descr="A screenshot of a computer program&#10;&#10;Description automatically generated"/>
                    <pic:cNvPicPr/>
                  </pic:nvPicPr>
                  <pic:blipFill>
                    <a:blip r:embed="rId17"/>
                    <a:stretch>
                      <a:fillRect/>
                    </a:stretch>
                  </pic:blipFill>
                  <pic:spPr>
                    <a:xfrm>
                      <a:off x="0" y="0"/>
                      <a:ext cx="5943600" cy="7192645"/>
                    </a:xfrm>
                    <a:prstGeom prst="rect">
                      <a:avLst/>
                    </a:prstGeom>
                  </pic:spPr>
                </pic:pic>
              </a:graphicData>
            </a:graphic>
          </wp:inline>
        </w:drawing>
      </w:r>
    </w:p>
    <w:p w14:paraId="2668AD23" w14:textId="77777777" w:rsidR="008658B2" w:rsidRDefault="008658B2" w:rsidP="00C57FB3">
      <w:pPr>
        <w:ind w:left="360" w:firstLine="0"/>
      </w:pPr>
    </w:p>
    <w:p w14:paraId="1F06161C" w14:textId="77777777" w:rsidR="008658B2" w:rsidRDefault="008658B2" w:rsidP="00C57FB3">
      <w:pPr>
        <w:ind w:left="360" w:firstLine="0"/>
      </w:pPr>
    </w:p>
    <w:p w14:paraId="3A84F85A" w14:textId="77777777" w:rsidR="008658B2" w:rsidRDefault="008658B2" w:rsidP="00C57FB3">
      <w:pPr>
        <w:ind w:left="360" w:firstLine="0"/>
      </w:pPr>
    </w:p>
    <w:p w14:paraId="319A77C8" w14:textId="15DAC267" w:rsidR="008658B2" w:rsidRPr="008658B2" w:rsidRDefault="008658B2" w:rsidP="00C57FB3">
      <w:pPr>
        <w:ind w:left="360" w:firstLine="0"/>
        <w:rPr>
          <w:b/>
          <w:bCs/>
        </w:rPr>
      </w:pPr>
      <w:r w:rsidRPr="008658B2">
        <w:rPr>
          <w:b/>
          <w:bCs/>
        </w:rPr>
        <w:t>Data Interpretation and Analysis –</w:t>
      </w:r>
    </w:p>
    <w:p w14:paraId="0C6C6C77" w14:textId="77777777" w:rsidR="008658B2" w:rsidRDefault="008658B2" w:rsidP="00C57FB3">
      <w:pPr>
        <w:ind w:left="360" w:firstLine="0"/>
      </w:pPr>
    </w:p>
    <w:p w14:paraId="60AD8A02" w14:textId="77777777" w:rsidR="008658B2" w:rsidRDefault="008658B2" w:rsidP="00C57FB3">
      <w:pPr>
        <w:ind w:left="360" w:firstLine="0"/>
      </w:pPr>
      <w:r>
        <w:t xml:space="preserve"> </w:t>
      </w:r>
      <w:r w:rsidRPr="008658B2">
        <w:rPr>
          <w:b/>
          <w:bCs/>
        </w:rPr>
        <w:t>Accuracy</w:t>
      </w:r>
      <w:r>
        <w:t xml:space="preserve">: Both classifiers achieve relatively high accuracy scores, with the Logistic Regression slightly outperforming the Random Forest classifier. This indicates that both models </w:t>
      </w:r>
      <w:proofErr w:type="gramStart"/>
      <w:r>
        <w:t>are able to</w:t>
      </w:r>
      <w:proofErr w:type="gramEnd"/>
      <w:r>
        <w:t xml:space="preserve"> correctly classify a significant portion of the instances in the dataset. </w:t>
      </w:r>
    </w:p>
    <w:p w14:paraId="60ECE61F" w14:textId="77777777" w:rsidR="008658B2" w:rsidRDefault="008658B2" w:rsidP="00C57FB3">
      <w:pPr>
        <w:ind w:left="360" w:firstLine="0"/>
      </w:pPr>
    </w:p>
    <w:p w14:paraId="241164BD" w14:textId="77777777" w:rsidR="008658B2" w:rsidRDefault="008658B2" w:rsidP="00C57FB3">
      <w:pPr>
        <w:ind w:left="360" w:firstLine="0"/>
      </w:pPr>
      <w:r w:rsidRPr="008658B2">
        <w:rPr>
          <w:b/>
          <w:bCs/>
        </w:rPr>
        <w:t>Precision</w:t>
      </w:r>
      <w:r>
        <w:t>: Precision measures the proportion of true positive predictions among all positive predictions made by the model. Both classifiers have low precision scores, indicating that they have a relatively high rate of false positive predictions. In the context of identifying diabetes, this means that a considerable number of individuals predicted to have diabetes by the models may not actually have it. Recall:</w:t>
      </w:r>
    </w:p>
    <w:p w14:paraId="57721EB1" w14:textId="77777777" w:rsidR="008658B2" w:rsidRDefault="008658B2" w:rsidP="00C57FB3">
      <w:pPr>
        <w:ind w:left="360" w:firstLine="0"/>
      </w:pPr>
    </w:p>
    <w:p w14:paraId="75E8CE0D" w14:textId="77777777" w:rsidR="008658B2" w:rsidRDefault="008658B2" w:rsidP="00C57FB3">
      <w:pPr>
        <w:ind w:left="360" w:firstLine="0"/>
      </w:pPr>
      <w:r>
        <w:t xml:space="preserve"> </w:t>
      </w:r>
      <w:r w:rsidRPr="008658B2">
        <w:rPr>
          <w:b/>
          <w:bCs/>
        </w:rPr>
        <w:t>Recall</w:t>
      </w:r>
      <w:r>
        <w:t xml:space="preserve">, also known as sensitivity, measures the proportion of true positive predictions among all actual positive instances in the dataset. Both classifiers have moderate recall scores, suggesting that they </w:t>
      </w:r>
      <w:proofErr w:type="gramStart"/>
      <w:r>
        <w:t>are able to</w:t>
      </w:r>
      <w:proofErr w:type="gramEnd"/>
      <w:r>
        <w:t xml:space="preserve"> capture a substantial portion of the actual positive cases. However, given the information about the confusion matrix being heavily biased towards the true negative (0,0) square, it's likely that the recall for the positive class (indicating diabetes) is lower than desired.</w:t>
      </w:r>
    </w:p>
    <w:p w14:paraId="4B92930E" w14:textId="77777777" w:rsidR="008658B2" w:rsidRDefault="008658B2" w:rsidP="00C57FB3">
      <w:pPr>
        <w:ind w:left="360" w:firstLine="0"/>
      </w:pPr>
    </w:p>
    <w:p w14:paraId="7FA52A14" w14:textId="7F35BCA2" w:rsidR="008658B2" w:rsidRDefault="008658B2" w:rsidP="00C57FB3">
      <w:pPr>
        <w:ind w:left="360" w:firstLine="0"/>
      </w:pPr>
      <w:r w:rsidRPr="008658B2">
        <w:rPr>
          <w:b/>
          <w:bCs/>
        </w:rPr>
        <w:t xml:space="preserve"> F1 Score</w:t>
      </w:r>
      <w:r>
        <w:t>: The F1 score is the harmonic mean of precision and recall and provides a balanced assessment of a classifier's performance. Both classifiers have relatively low F1 scores, indicating that they struggle to achieve both high precision and high recall simultaneously. This suggests that there's room for improvement in the classifiers' performance in identifying diabetes.</w:t>
      </w:r>
    </w:p>
    <w:p w14:paraId="5FF038BC" w14:textId="77777777" w:rsidR="008658B2" w:rsidRDefault="008658B2" w:rsidP="00C57FB3">
      <w:pPr>
        <w:ind w:left="360" w:firstLine="0"/>
      </w:pPr>
    </w:p>
    <w:p w14:paraId="5A898BDB" w14:textId="18C67BD3" w:rsidR="008658B2" w:rsidRDefault="008658B2" w:rsidP="00C57FB3">
      <w:pPr>
        <w:ind w:left="360" w:firstLine="0"/>
      </w:pPr>
      <w:r w:rsidRPr="008658B2">
        <w:rPr>
          <w:b/>
          <w:bCs/>
        </w:rPr>
        <w:t>Conclusion</w:t>
      </w:r>
      <w:r>
        <w:t xml:space="preserve"> – </w:t>
      </w:r>
    </w:p>
    <w:p w14:paraId="5158F103" w14:textId="77777777" w:rsidR="008658B2" w:rsidRDefault="008658B2" w:rsidP="00C57FB3">
      <w:pPr>
        <w:ind w:left="360" w:firstLine="0"/>
      </w:pPr>
    </w:p>
    <w:p w14:paraId="08354F56" w14:textId="11890A33" w:rsidR="008658B2" w:rsidRPr="008658B2" w:rsidRDefault="008658B2" w:rsidP="00C57FB3">
      <w:pPr>
        <w:ind w:left="360" w:firstLine="0"/>
        <w:rPr>
          <w:b/>
          <w:bCs/>
        </w:rPr>
      </w:pPr>
      <w:r>
        <w:t>In summary, while both classifiers demonstrate decent performance in terms of accuracy, there is room for improvement in terms of precision, recall, and overall F1 score, especially in correctly identifying diabetic cases. Further analysis and possibly model refinement are warranted to enhance the classifiers' performance in identifying diabetes accurately. Additionally, addressing the imbalance in the confusion matrix should be a priority to ensure balanced and reliable predictions for both diabetic and non-diabetic cases.</w:t>
      </w:r>
    </w:p>
    <w:sectPr w:rsidR="008658B2" w:rsidRPr="008658B2">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DBCA2" w14:textId="77777777" w:rsidR="00C02F57" w:rsidRDefault="00C02F57">
      <w:pPr>
        <w:spacing w:line="240" w:lineRule="auto"/>
      </w:pPr>
      <w:r>
        <w:separator/>
      </w:r>
    </w:p>
  </w:endnote>
  <w:endnote w:type="continuationSeparator" w:id="0">
    <w:p w14:paraId="4F54A68A" w14:textId="77777777" w:rsidR="00C02F57" w:rsidRDefault="00C02F57">
      <w:pPr>
        <w:spacing w:line="240" w:lineRule="auto"/>
      </w:pPr>
      <w:r>
        <w:continuationSeparator/>
      </w:r>
    </w:p>
  </w:endnote>
  <w:endnote w:type="continuationNotice" w:id="1">
    <w:p w14:paraId="126023C7" w14:textId="77777777" w:rsidR="00C02F57" w:rsidRDefault="00C02F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E08F757" w14:textId="77777777" w:rsidTr="733B038C">
      <w:tc>
        <w:tcPr>
          <w:tcW w:w="3120" w:type="dxa"/>
        </w:tcPr>
        <w:p w14:paraId="38C1F220" w14:textId="77777777" w:rsidR="733B038C" w:rsidRDefault="733B038C" w:rsidP="733B038C">
          <w:pPr>
            <w:pStyle w:val="Header"/>
            <w:ind w:left="-115"/>
          </w:pPr>
        </w:p>
      </w:tc>
      <w:tc>
        <w:tcPr>
          <w:tcW w:w="3120" w:type="dxa"/>
        </w:tcPr>
        <w:p w14:paraId="0372959D" w14:textId="77777777" w:rsidR="733B038C" w:rsidRDefault="733B038C" w:rsidP="733B038C">
          <w:pPr>
            <w:pStyle w:val="Header"/>
            <w:jc w:val="center"/>
          </w:pPr>
        </w:p>
      </w:tc>
      <w:tc>
        <w:tcPr>
          <w:tcW w:w="3120" w:type="dxa"/>
        </w:tcPr>
        <w:p w14:paraId="5DE24F4C" w14:textId="77777777" w:rsidR="733B038C" w:rsidRDefault="733B038C" w:rsidP="733B038C">
          <w:pPr>
            <w:pStyle w:val="Header"/>
            <w:ind w:right="-115"/>
            <w:jc w:val="right"/>
          </w:pPr>
        </w:p>
      </w:tc>
    </w:tr>
  </w:tbl>
  <w:p w14:paraId="4905B18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61DCFBB" w14:textId="77777777" w:rsidTr="733B038C">
      <w:tc>
        <w:tcPr>
          <w:tcW w:w="3120" w:type="dxa"/>
        </w:tcPr>
        <w:p w14:paraId="406E8091" w14:textId="77777777" w:rsidR="733B038C" w:rsidRDefault="733B038C" w:rsidP="733B038C">
          <w:pPr>
            <w:pStyle w:val="Header"/>
            <w:ind w:left="-115"/>
          </w:pPr>
        </w:p>
      </w:tc>
      <w:tc>
        <w:tcPr>
          <w:tcW w:w="3120" w:type="dxa"/>
        </w:tcPr>
        <w:p w14:paraId="6A470F91" w14:textId="77777777" w:rsidR="733B038C" w:rsidRDefault="733B038C" w:rsidP="733B038C">
          <w:pPr>
            <w:pStyle w:val="Header"/>
            <w:jc w:val="center"/>
          </w:pPr>
        </w:p>
      </w:tc>
      <w:tc>
        <w:tcPr>
          <w:tcW w:w="3120" w:type="dxa"/>
        </w:tcPr>
        <w:p w14:paraId="432D2629" w14:textId="77777777" w:rsidR="733B038C" w:rsidRDefault="733B038C" w:rsidP="733B038C">
          <w:pPr>
            <w:pStyle w:val="Header"/>
            <w:ind w:right="-115"/>
            <w:jc w:val="right"/>
          </w:pPr>
        </w:p>
      </w:tc>
    </w:tr>
  </w:tbl>
  <w:p w14:paraId="30B714C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03F52" w14:textId="77777777" w:rsidR="00C02F57" w:rsidRDefault="00C02F57">
      <w:pPr>
        <w:spacing w:line="240" w:lineRule="auto"/>
      </w:pPr>
      <w:r>
        <w:separator/>
      </w:r>
    </w:p>
  </w:footnote>
  <w:footnote w:type="continuationSeparator" w:id="0">
    <w:p w14:paraId="5C6B5414" w14:textId="77777777" w:rsidR="00C02F57" w:rsidRDefault="00C02F57">
      <w:pPr>
        <w:spacing w:line="240" w:lineRule="auto"/>
      </w:pPr>
      <w:r>
        <w:continuationSeparator/>
      </w:r>
    </w:p>
  </w:footnote>
  <w:footnote w:type="continuationNotice" w:id="1">
    <w:p w14:paraId="43BC01B2" w14:textId="77777777" w:rsidR="00C02F57" w:rsidRDefault="00C02F5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130C6EB6" w14:textId="77777777" w:rsidTr="008830C9">
      <w:tc>
        <w:tcPr>
          <w:tcW w:w="3120" w:type="dxa"/>
        </w:tcPr>
        <w:p w14:paraId="7B1A07A6" w14:textId="77777777" w:rsidR="0040337A" w:rsidRDefault="0040337A" w:rsidP="00604652">
          <w:pPr>
            <w:pStyle w:val="Header"/>
          </w:pPr>
          <w:r>
            <w:t>Thomas</w:t>
          </w:r>
        </w:p>
        <w:p w14:paraId="1F22BB7C" w14:textId="77777777" w:rsidR="00604652" w:rsidRDefault="00904DBE" w:rsidP="00604652">
          <w:pPr>
            <w:pStyle w:val="Header"/>
          </w:pPr>
          <w:r>
            <w:t xml:space="preserve"> </w:t>
          </w:r>
        </w:p>
        <w:p w14:paraId="0D955D07" w14:textId="4C718102" w:rsidR="0040337A" w:rsidRDefault="0040337A" w:rsidP="00604652">
          <w:pPr>
            <w:pStyle w:val="Header"/>
          </w:pPr>
        </w:p>
      </w:tc>
      <w:tc>
        <w:tcPr>
          <w:tcW w:w="3120" w:type="dxa"/>
        </w:tcPr>
        <w:p w14:paraId="361E8E90" w14:textId="77777777" w:rsidR="00904DBE" w:rsidRDefault="00904DBE" w:rsidP="00904DBE">
          <w:pPr>
            <w:pStyle w:val="Header"/>
            <w:jc w:val="center"/>
          </w:pPr>
        </w:p>
      </w:tc>
      <w:tc>
        <w:tcPr>
          <w:tcW w:w="3120" w:type="dxa"/>
        </w:tcPr>
        <w:p w14:paraId="4D500CEB"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EFFFFB3"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130379"/>
      <w:docPartObj>
        <w:docPartGallery w:val="Page Numbers (Top of Page)"/>
        <w:docPartUnique/>
      </w:docPartObj>
    </w:sdtPr>
    <w:sdtEndPr>
      <w:rPr>
        <w:noProof/>
      </w:rPr>
    </w:sdtEndPr>
    <w:sdtContent>
      <w:p w14:paraId="7D13510B" w14:textId="011987D4" w:rsidR="000B15DA" w:rsidRDefault="000B15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0188C4"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21453"/>
    <w:multiLevelType w:val="multilevel"/>
    <w:tmpl w:val="C9FC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86624"/>
    <w:multiLevelType w:val="multilevel"/>
    <w:tmpl w:val="8E2A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FF4E28"/>
    <w:multiLevelType w:val="multilevel"/>
    <w:tmpl w:val="5772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192DF1"/>
    <w:multiLevelType w:val="hybridMultilevel"/>
    <w:tmpl w:val="95242E26"/>
    <w:lvl w:ilvl="0" w:tplc="52E0C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E4AF6"/>
    <w:multiLevelType w:val="hybridMultilevel"/>
    <w:tmpl w:val="0254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983570">
    <w:abstractNumId w:val="1"/>
  </w:num>
  <w:num w:numId="2" w16cid:durableId="1699695111">
    <w:abstractNumId w:val="2"/>
  </w:num>
  <w:num w:numId="3" w16cid:durableId="1262758705">
    <w:abstractNumId w:val="0"/>
  </w:num>
  <w:num w:numId="4" w16cid:durableId="1993437762">
    <w:abstractNumId w:val="3"/>
  </w:num>
  <w:num w:numId="5" w16cid:durableId="1301106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DA"/>
    <w:rsid w:val="000B15DA"/>
    <w:rsid w:val="00143B30"/>
    <w:rsid w:val="00171EBB"/>
    <w:rsid w:val="001E4C12"/>
    <w:rsid w:val="00281E8F"/>
    <w:rsid w:val="002C3BE4"/>
    <w:rsid w:val="002F7E04"/>
    <w:rsid w:val="00371BD9"/>
    <w:rsid w:val="0040337A"/>
    <w:rsid w:val="0042207D"/>
    <w:rsid w:val="004C683E"/>
    <w:rsid w:val="00500997"/>
    <w:rsid w:val="00530EF3"/>
    <w:rsid w:val="005453FD"/>
    <w:rsid w:val="00556328"/>
    <w:rsid w:val="005936DA"/>
    <w:rsid w:val="005F0B6F"/>
    <w:rsid w:val="00604652"/>
    <w:rsid w:val="006C101C"/>
    <w:rsid w:val="006D650E"/>
    <w:rsid w:val="006F4709"/>
    <w:rsid w:val="007004B7"/>
    <w:rsid w:val="00702B81"/>
    <w:rsid w:val="00727711"/>
    <w:rsid w:val="0074264E"/>
    <w:rsid w:val="00796468"/>
    <w:rsid w:val="007D4A2B"/>
    <w:rsid w:val="007E2D6A"/>
    <w:rsid w:val="007F5F80"/>
    <w:rsid w:val="008078FA"/>
    <w:rsid w:val="00823731"/>
    <w:rsid w:val="008658B2"/>
    <w:rsid w:val="008C357B"/>
    <w:rsid w:val="00904DBE"/>
    <w:rsid w:val="00906D48"/>
    <w:rsid w:val="009338DD"/>
    <w:rsid w:val="00960817"/>
    <w:rsid w:val="009B0FCE"/>
    <w:rsid w:val="00A7087D"/>
    <w:rsid w:val="00A75901"/>
    <w:rsid w:val="00B32B12"/>
    <w:rsid w:val="00B5233A"/>
    <w:rsid w:val="00B83552"/>
    <w:rsid w:val="00BA6612"/>
    <w:rsid w:val="00BB3038"/>
    <w:rsid w:val="00C02F57"/>
    <w:rsid w:val="00C26C30"/>
    <w:rsid w:val="00C57FB3"/>
    <w:rsid w:val="00CA1311"/>
    <w:rsid w:val="00CA1E31"/>
    <w:rsid w:val="00CD7F50"/>
    <w:rsid w:val="00DA395D"/>
    <w:rsid w:val="00DF1ADF"/>
    <w:rsid w:val="00DF3215"/>
    <w:rsid w:val="00E078FD"/>
    <w:rsid w:val="00E23707"/>
    <w:rsid w:val="00E742AF"/>
    <w:rsid w:val="00E879E7"/>
    <w:rsid w:val="00ED3BC9"/>
    <w:rsid w:val="00EE768C"/>
    <w:rsid w:val="00F1574A"/>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F03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32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0668">
      <w:bodyDiv w:val="1"/>
      <w:marLeft w:val="0"/>
      <w:marRight w:val="0"/>
      <w:marTop w:val="0"/>
      <w:marBottom w:val="0"/>
      <w:divBdr>
        <w:top w:val="none" w:sz="0" w:space="0" w:color="auto"/>
        <w:left w:val="none" w:sz="0" w:space="0" w:color="auto"/>
        <w:bottom w:val="none" w:sz="0" w:space="0" w:color="auto"/>
        <w:right w:val="none" w:sz="0" w:space="0" w:color="auto"/>
      </w:divBdr>
    </w:div>
    <w:div w:id="432362017">
      <w:bodyDiv w:val="1"/>
      <w:marLeft w:val="0"/>
      <w:marRight w:val="0"/>
      <w:marTop w:val="0"/>
      <w:marBottom w:val="0"/>
      <w:divBdr>
        <w:top w:val="none" w:sz="0" w:space="0" w:color="auto"/>
        <w:left w:val="none" w:sz="0" w:space="0" w:color="auto"/>
        <w:bottom w:val="none" w:sz="0" w:space="0" w:color="auto"/>
        <w:right w:val="none" w:sz="0" w:space="0" w:color="auto"/>
      </w:divBdr>
    </w:div>
    <w:div w:id="655382717">
      <w:bodyDiv w:val="1"/>
      <w:marLeft w:val="0"/>
      <w:marRight w:val="0"/>
      <w:marTop w:val="0"/>
      <w:marBottom w:val="0"/>
      <w:divBdr>
        <w:top w:val="none" w:sz="0" w:space="0" w:color="auto"/>
        <w:left w:val="none" w:sz="0" w:space="0" w:color="auto"/>
        <w:bottom w:val="none" w:sz="0" w:space="0" w:color="auto"/>
        <w:right w:val="none" w:sz="0" w:space="0" w:color="auto"/>
      </w:divBdr>
    </w:div>
    <w:div w:id="1007362943">
      <w:bodyDiv w:val="1"/>
      <w:marLeft w:val="0"/>
      <w:marRight w:val="0"/>
      <w:marTop w:val="0"/>
      <w:marBottom w:val="0"/>
      <w:divBdr>
        <w:top w:val="none" w:sz="0" w:space="0" w:color="auto"/>
        <w:left w:val="none" w:sz="0" w:space="0" w:color="auto"/>
        <w:bottom w:val="none" w:sz="0" w:space="0" w:color="auto"/>
        <w:right w:val="none" w:sz="0" w:space="0" w:color="auto"/>
      </w:divBdr>
    </w:div>
    <w:div w:id="1084912919">
      <w:bodyDiv w:val="1"/>
      <w:marLeft w:val="0"/>
      <w:marRight w:val="0"/>
      <w:marTop w:val="0"/>
      <w:marBottom w:val="0"/>
      <w:divBdr>
        <w:top w:val="none" w:sz="0" w:space="0" w:color="auto"/>
        <w:left w:val="none" w:sz="0" w:space="0" w:color="auto"/>
        <w:bottom w:val="none" w:sz="0" w:space="0" w:color="auto"/>
        <w:right w:val="none" w:sz="0" w:space="0" w:color="auto"/>
      </w:divBdr>
    </w:div>
    <w:div w:id="1606813218">
      <w:bodyDiv w:val="1"/>
      <w:marLeft w:val="0"/>
      <w:marRight w:val="0"/>
      <w:marTop w:val="0"/>
      <w:marBottom w:val="0"/>
      <w:divBdr>
        <w:top w:val="none" w:sz="0" w:space="0" w:color="auto"/>
        <w:left w:val="none" w:sz="0" w:space="0" w:color="auto"/>
        <w:bottom w:val="none" w:sz="0" w:space="0" w:color="auto"/>
        <w:right w:val="none" w:sz="0" w:space="0" w:color="auto"/>
      </w:divBdr>
    </w:div>
    <w:div w:id="1771854021">
      <w:bodyDiv w:val="1"/>
      <w:marLeft w:val="0"/>
      <w:marRight w:val="0"/>
      <w:marTop w:val="0"/>
      <w:marBottom w:val="0"/>
      <w:divBdr>
        <w:top w:val="none" w:sz="0" w:space="0" w:color="auto"/>
        <w:left w:val="none" w:sz="0" w:space="0" w:color="auto"/>
        <w:bottom w:val="none" w:sz="0" w:space="0" w:color="auto"/>
        <w:right w:val="none" w:sz="0" w:space="0" w:color="auto"/>
      </w:divBdr>
    </w:div>
    <w:div w:id="191944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r\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9</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2024-04-29T02:50:00Z</dcterms:created>
  <dcterms:modified xsi:type="dcterms:W3CDTF">2024-04-29T02:50:00Z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